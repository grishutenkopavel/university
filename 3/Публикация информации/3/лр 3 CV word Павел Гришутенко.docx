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692703" w:rsidRPr="004507A5" w14:paraId="76726FB6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263098" w14:textId="1D92725C" w:rsidR="00692703" w:rsidRPr="004507A5" w:rsidRDefault="0066569E" w:rsidP="00913946">
            <w:pPr>
              <w:pStyle w:val="a8"/>
            </w:pPr>
            <w:r>
              <w:t>Павел</w:t>
            </w:r>
            <w:r w:rsidR="00692703" w:rsidRPr="004507A5">
              <w:rPr>
                <w:lang w:bidi="ru-RU"/>
              </w:rPr>
              <w:t xml:space="preserve"> </w:t>
            </w:r>
            <w:r>
              <w:rPr>
                <w:rStyle w:val="affff0"/>
              </w:rPr>
              <w:t>Гришутенко</w:t>
            </w:r>
          </w:p>
          <w:p w14:paraId="6EA931CB" w14:textId="7185F5B0" w:rsidR="00542411" w:rsidRDefault="00542411" w:rsidP="00913946">
            <w:pPr>
              <w:pStyle w:val="af"/>
              <w:contextualSpacing w:val="0"/>
              <w:rPr>
                <w:lang w:bidi="ru-RU"/>
              </w:rPr>
            </w:pPr>
            <w:r>
              <w:rPr>
                <w:lang w:bidi="ru-RU"/>
              </w:rPr>
              <w:t>Программист</w:t>
            </w:r>
            <w:r w:rsidR="00692703" w:rsidRPr="004507A5">
              <w:rPr>
                <w:lang w:bidi="ru-RU"/>
              </w:rPr>
              <w:t xml:space="preserve"> </w:t>
            </w:r>
          </w:p>
          <w:p w14:paraId="4C230EF6" w14:textId="4AB3CC16" w:rsidR="00692703" w:rsidRPr="004507A5" w:rsidRDefault="0066569E" w:rsidP="00913946">
            <w:pPr>
              <w:pStyle w:val="af"/>
              <w:contextualSpacing w:val="0"/>
            </w:pPr>
            <w:r>
              <w:rPr>
                <w:lang w:bidi="ru-RU"/>
              </w:rPr>
              <w:t>+79876543210</w:t>
            </w:r>
          </w:p>
          <w:p w14:paraId="7801C1BD" w14:textId="385AAE57" w:rsidR="00692703" w:rsidRPr="004507A5" w:rsidRDefault="0066569E" w:rsidP="00913946">
            <w:pPr>
              <w:pStyle w:val="afffffd"/>
              <w:contextualSpacing w:val="0"/>
            </w:pPr>
            <w:proofErr w:type="spellStart"/>
            <w:r>
              <w:rPr>
                <w:lang w:val="en-US" w:bidi="ru-RU"/>
              </w:rPr>
              <w:t>testmail</w:t>
            </w:r>
            <w:proofErr w:type="spellEnd"/>
            <w:r w:rsidRPr="0066569E">
              <w:rPr>
                <w:lang w:bidi="ru-RU"/>
              </w:rPr>
              <w:t>@</w:t>
            </w:r>
            <w:r>
              <w:rPr>
                <w:lang w:val="en-US" w:bidi="ru-RU"/>
              </w:rPr>
              <w:t>mail</w:t>
            </w:r>
            <w:r w:rsidRPr="0066569E">
              <w:rPr>
                <w:lang w:bidi="ru-RU"/>
              </w:rPr>
              <w:t>.</w:t>
            </w:r>
            <w:r>
              <w:rPr>
                <w:lang w:val="en-US" w:bidi="ru-RU"/>
              </w:rPr>
              <w:t>org</w:t>
            </w:r>
          </w:p>
        </w:tc>
      </w:tr>
      <w:tr w:rsidR="009571D8" w:rsidRPr="004507A5" w14:paraId="3C9D968F" w14:textId="77777777" w:rsidTr="00692703">
        <w:tc>
          <w:tcPr>
            <w:tcW w:w="9360" w:type="dxa"/>
            <w:tcMar>
              <w:top w:w="432" w:type="dxa"/>
            </w:tcMar>
          </w:tcPr>
          <w:p w14:paraId="1F34834B" w14:textId="481C85AF" w:rsidR="001755A8" w:rsidRPr="004507A5" w:rsidRDefault="00E144B9" w:rsidP="00913946">
            <w:pPr>
              <w:contextualSpacing w:val="0"/>
            </w:pPr>
            <w:r>
              <w:t>Я студент 3 курса направления Информатика и вычислительная техника, занимаюсь программированием несколько лет, знаком со многими технологиями, используемыми для написания программных продуктов.</w:t>
            </w:r>
          </w:p>
        </w:tc>
      </w:tr>
    </w:tbl>
    <w:p w14:paraId="04A5BC47" w14:textId="77777777" w:rsidR="004E01EB" w:rsidRPr="004507A5" w:rsidRDefault="00B51FEA" w:rsidP="004E01EB">
      <w:pPr>
        <w:pStyle w:val="1"/>
      </w:pPr>
      <w:sdt>
        <w:sdtPr>
          <w:alias w:val="Опыт работы:"/>
          <w:tag w:val="Опыт работы:"/>
          <w:id w:val="-1983300934"/>
          <w:placeholder>
            <w:docPart w:val="3EFC91175E6D4DC6B1BC211B397979FD"/>
          </w:placeholder>
          <w:temporary/>
          <w:showingPlcHdr/>
          <w15:appearance w15:val="hidden"/>
        </w:sdtPr>
        <w:sdtEndPr/>
        <w:sdtContent>
          <w:r w:rsidR="004E01EB" w:rsidRPr="004507A5">
            <w:rPr>
              <w:lang w:bidi="ru-RU"/>
            </w:rPr>
            <w:t>Опыт работы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1D0BF1" w:rsidRPr="004507A5" w14:paraId="62B436BF" w14:textId="77777777" w:rsidTr="00E144B9">
        <w:tc>
          <w:tcPr>
            <w:tcW w:w="8958" w:type="dxa"/>
          </w:tcPr>
          <w:p w14:paraId="2DCA725D" w14:textId="31B545E2" w:rsidR="001D0BF1" w:rsidRPr="004507A5" w:rsidRDefault="00E144B9" w:rsidP="001D0BF1">
            <w:pPr>
              <w:pStyle w:val="21"/>
              <w:contextualSpacing w:val="0"/>
              <w:outlineLvl w:val="1"/>
            </w:pPr>
            <w:r>
              <w:t>Опыта работы нет</w:t>
            </w:r>
          </w:p>
          <w:p w14:paraId="4A921ECB" w14:textId="3C92E341" w:rsidR="001E3120" w:rsidRPr="004507A5" w:rsidRDefault="001E3120" w:rsidP="001D0BF1">
            <w:pPr>
              <w:contextualSpacing w:val="0"/>
            </w:pPr>
          </w:p>
        </w:tc>
      </w:tr>
    </w:tbl>
    <w:sdt>
      <w:sdtPr>
        <w:alias w:val="Образование:"/>
        <w:tag w:val="Образование:"/>
        <w:id w:val="-1908763273"/>
        <w:placeholder>
          <w:docPart w:val="CBFEF73DC94C45E19E6E05E92F16506C"/>
        </w:placeholder>
        <w:temporary/>
        <w:showingPlcHdr/>
        <w15:appearance w15:val="hidden"/>
      </w:sdtPr>
      <w:sdtEndPr/>
      <w:sdtContent>
        <w:p w14:paraId="67A647CD" w14:textId="77777777" w:rsidR="00DA59AA" w:rsidRPr="004507A5" w:rsidRDefault="00DA59AA" w:rsidP="0097790C">
          <w:pPr>
            <w:pStyle w:val="1"/>
          </w:pPr>
          <w:r w:rsidRPr="004507A5">
            <w:rPr>
              <w:lang w:bidi="ru-RU"/>
            </w:rPr>
            <w:t>Образование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8958"/>
      </w:tblGrid>
      <w:tr w:rsidR="001D0BF1" w:rsidRPr="004507A5" w14:paraId="7744B266" w14:textId="77777777" w:rsidTr="00D66A52">
        <w:tc>
          <w:tcPr>
            <w:tcW w:w="9355" w:type="dxa"/>
          </w:tcPr>
          <w:p w14:paraId="711D6ACC" w14:textId="71F4949E" w:rsidR="001D0BF1" w:rsidRPr="004507A5" w:rsidRDefault="00E144B9" w:rsidP="001D0BF1">
            <w:pPr>
              <w:pStyle w:val="31"/>
              <w:contextualSpacing w:val="0"/>
              <w:outlineLvl w:val="2"/>
            </w:pPr>
            <w:r>
              <w:t>2018-2020</w:t>
            </w:r>
            <w:r w:rsidR="001D0BF1" w:rsidRPr="004507A5">
              <w:rPr>
                <w:lang w:bidi="ru-RU"/>
              </w:rPr>
              <w:t xml:space="preserve"> </w:t>
            </w:r>
          </w:p>
          <w:p w14:paraId="10970075" w14:textId="5E16B8BF" w:rsidR="001D0BF1" w:rsidRPr="004507A5" w:rsidRDefault="00E144B9" w:rsidP="001D0BF1">
            <w:pPr>
              <w:pStyle w:val="21"/>
              <w:contextualSpacing w:val="0"/>
              <w:outlineLvl w:val="1"/>
            </w:pPr>
            <w:r>
              <w:rPr>
                <w:lang w:bidi="ru-RU"/>
              </w:rPr>
              <w:t>БАкалавр</w:t>
            </w:r>
            <w:r w:rsidR="001D0BF1" w:rsidRPr="004507A5">
              <w:rPr>
                <w:lang w:bidi="ru-RU"/>
              </w:rPr>
              <w:t xml:space="preserve">, </w:t>
            </w:r>
            <w:r>
              <w:rPr>
                <w:rStyle w:val="af1"/>
              </w:rPr>
              <w:t xml:space="preserve">РГПУ им. </w:t>
            </w:r>
            <w:proofErr w:type="gramStart"/>
            <w:r>
              <w:rPr>
                <w:rStyle w:val="af1"/>
              </w:rPr>
              <w:t>а.и.</w:t>
            </w:r>
            <w:proofErr w:type="gramEnd"/>
            <w:r>
              <w:rPr>
                <w:rStyle w:val="af1"/>
              </w:rPr>
              <w:t xml:space="preserve"> Герцена</w:t>
            </w:r>
          </w:p>
          <w:p w14:paraId="0BF95529" w14:textId="15CB09AD" w:rsidR="007538DC" w:rsidRPr="00E144B9" w:rsidRDefault="00E144B9" w:rsidP="007538DC">
            <w:pPr>
              <w:contextualSpacing w:val="0"/>
            </w:pPr>
            <w:r>
              <w:t xml:space="preserve">В процессе обучения занимался преимущественно разработкой в сфере </w:t>
            </w:r>
            <w:r>
              <w:rPr>
                <w:lang w:val="en-US"/>
              </w:rPr>
              <w:t>web</w:t>
            </w:r>
            <w:r w:rsidRPr="00E144B9">
              <w:t>-</w:t>
            </w:r>
            <w:r>
              <w:t>технологий.</w:t>
            </w:r>
          </w:p>
        </w:tc>
      </w:tr>
      <w:tr w:rsidR="00F61DF9" w:rsidRPr="004507A5" w14:paraId="6F3D0AD4" w14:textId="77777777" w:rsidTr="00F61DF9">
        <w:tc>
          <w:tcPr>
            <w:tcW w:w="9355" w:type="dxa"/>
            <w:tcMar>
              <w:top w:w="216" w:type="dxa"/>
            </w:tcMar>
          </w:tcPr>
          <w:p w14:paraId="65EDCF78" w14:textId="293EE3D4" w:rsidR="00F61DF9" w:rsidRPr="004507A5" w:rsidRDefault="00F61DF9" w:rsidP="00F61DF9"/>
        </w:tc>
      </w:tr>
    </w:tbl>
    <w:sdt>
      <w:sdtPr>
        <w:alias w:val="Навыки:"/>
        <w:tag w:val="Навыки:"/>
        <w:id w:val="-1392877668"/>
        <w:placeholder>
          <w:docPart w:val="2205585E30ED4C418FCAE9175E431A98"/>
        </w:placeholder>
        <w:temporary/>
        <w:showingPlcHdr/>
        <w15:appearance w15:val="hidden"/>
      </w:sdtPr>
      <w:sdtEndPr/>
      <w:sdtContent>
        <w:p w14:paraId="13D557DC" w14:textId="77777777" w:rsidR="00486277" w:rsidRPr="004507A5" w:rsidRDefault="00486277" w:rsidP="00486277">
          <w:pPr>
            <w:pStyle w:val="1"/>
          </w:pPr>
          <w:r w:rsidRPr="004507A5">
            <w:rPr>
              <w:lang w:bidi="ru-RU"/>
            </w:rPr>
            <w:t>Навыки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4410"/>
        <w:gridCol w:w="4616"/>
      </w:tblGrid>
      <w:tr w:rsidR="003A0632" w:rsidRPr="004507A5" w14:paraId="4766E345" w14:textId="77777777" w:rsidTr="00DE2EA9">
        <w:tc>
          <w:tcPr>
            <w:tcW w:w="4410" w:type="dxa"/>
          </w:tcPr>
          <w:p w14:paraId="7A985BAD" w14:textId="7224FCFE" w:rsidR="001E3120" w:rsidRPr="004507A5" w:rsidRDefault="00E144B9" w:rsidP="006E1507">
            <w:pPr>
              <w:pStyle w:val="a"/>
              <w:contextualSpacing w:val="0"/>
            </w:pPr>
            <w:r>
              <w:t xml:space="preserve">Языки программирования </w:t>
            </w:r>
            <w:r>
              <w:rPr>
                <w:lang w:val="en-US"/>
              </w:rPr>
              <w:t>Python</w:t>
            </w:r>
            <w:r w:rsidRPr="00E144B9">
              <w:t xml:space="preserve">, </w:t>
            </w:r>
            <w:r>
              <w:rPr>
                <w:lang w:val="en-US"/>
              </w:rPr>
              <w:t>JavaScript</w:t>
            </w:r>
            <w:r w:rsidRPr="00E144B9">
              <w:t>,</w:t>
            </w:r>
            <w:r>
              <w:t xml:space="preserve"> C</w:t>
            </w:r>
          </w:p>
          <w:p w14:paraId="4201E400" w14:textId="6D690FE6" w:rsidR="00E144B9" w:rsidRPr="00E144B9" w:rsidRDefault="00E144B9" w:rsidP="00E144B9">
            <w:pPr>
              <w:pStyle w:val="a"/>
              <w:contextualSpacing w:val="0"/>
              <w:rPr>
                <w:lang w:val="en-US"/>
              </w:rPr>
            </w:pPr>
            <w:r>
              <w:t>Работа</w:t>
            </w:r>
            <w:r w:rsidRPr="00E144B9">
              <w:rPr>
                <w:lang w:val="en-US"/>
              </w:rPr>
              <w:t xml:space="preserve"> </w:t>
            </w:r>
            <w:r>
              <w:t>с</w:t>
            </w:r>
            <w:r w:rsidRPr="00E144B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Doker</w:t>
            </w:r>
            <w:proofErr w:type="spellEnd"/>
            <w:r w:rsidRPr="00E144B9">
              <w:rPr>
                <w:lang w:val="en-US"/>
              </w:rPr>
              <w:t xml:space="preserve">, </w:t>
            </w:r>
            <w:r>
              <w:rPr>
                <w:lang w:val="en-US"/>
              </w:rPr>
              <w:t>Jenkins</w:t>
            </w:r>
            <w:r w:rsidRPr="00E144B9">
              <w:rPr>
                <w:lang w:val="en-US"/>
              </w:rPr>
              <w:t>, N</w:t>
            </w:r>
            <w:r>
              <w:rPr>
                <w:lang w:val="en-US"/>
              </w:rPr>
              <w:t>ginx, A</w:t>
            </w:r>
            <w:r w:rsidRPr="00E144B9">
              <w:rPr>
                <w:lang w:val="en-US"/>
              </w:rPr>
              <w:t>pache</w:t>
            </w:r>
            <w:r>
              <w:rPr>
                <w:lang w:val="en-US"/>
              </w:rPr>
              <w:t xml:space="preserve">, Git, </w:t>
            </w:r>
            <w:r w:rsidR="000458E2">
              <w:rPr>
                <w:lang w:val="en-US"/>
              </w:rPr>
              <w:t>Jira</w:t>
            </w:r>
          </w:p>
        </w:tc>
        <w:tc>
          <w:tcPr>
            <w:tcW w:w="4616" w:type="dxa"/>
            <w:tcMar>
              <w:left w:w="360" w:type="dxa"/>
            </w:tcMar>
          </w:tcPr>
          <w:p w14:paraId="5D949A0E" w14:textId="784D4D0D" w:rsidR="003A0632" w:rsidRPr="004507A5" w:rsidRDefault="00E144B9" w:rsidP="006E1507">
            <w:pPr>
              <w:pStyle w:val="a"/>
              <w:contextualSpacing w:val="0"/>
            </w:pPr>
            <w:r>
              <w:rPr>
                <w:lang w:val="en-US"/>
              </w:rPr>
              <w:t>SQL, MongoDB</w:t>
            </w:r>
          </w:p>
          <w:p w14:paraId="28E704EC" w14:textId="3B70D8E0" w:rsidR="001E3120" w:rsidRPr="004507A5" w:rsidRDefault="000458E2" w:rsidP="006E1507">
            <w:pPr>
              <w:pStyle w:val="a"/>
              <w:contextualSpacing w:val="0"/>
            </w:pPr>
            <w:r>
              <w:rPr>
                <w:lang w:val="en-US"/>
              </w:rPr>
              <w:t>Windows, Linux\bush</w:t>
            </w:r>
          </w:p>
          <w:p w14:paraId="41B4928C" w14:textId="623D81E9" w:rsidR="001E3120" w:rsidRPr="004507A5" w:rsidRDefault="00E144B9" w:rsidP="006E1507">
            <w:pPr>
              <w:pStyle w:val="a"/>
              <w:contextualSpacing w:val="0"/>
            </w:pPr>
            <w:r>
              <w:t xml:space="preserve">Английский язык – </w:t>
            </w:r>
            <w:r>
              <w:rPr>
                <w:lang w:val="en-US"/>
              </w:rPr>
              <w:t>B1</w:t>
            </w:r>
          </w:p>
        </w:tc>
      </w:tr>
    </w:tbl>
    <w:p w14:paraId="4557C9BF" w14:textId="40134CBF" w:rsidR="00B51D1B" w:rsidRPr="004507A5" w:rsidRDefault="00B51D1B" w:rsidP="000458E2">
      <w:pPr>
        <w:pStyle w:val="1"/>
      </w:pPr>
    </w:p>
    <w:sectPr w:rsidR="00B51D1B" w:rsidRPr="004507A5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53586" w14:textId="77777777" w:rsidR="00B51FEA" w:rsidRDefault="00B51FEA" w:rsidP="0068194B">
      <w:r>
        <w:separator/>
      </w:r>
    </w:p>
    <w:p w14:paraId="7A33385B" w14:textId="77777777" w:rsidR="00B51FEA" w:rsidRDefault="00B51FEA"/>
    <w:p w14:paraId="1A0603BB" w14:textId="77777777" w:rsidR="00B51FEA" w:rsidRDefault="00B51FEA"/>
  </w:endnote>
  <w:endnote w:type="continuationSeparator" w:id="0">
    <w:p w14:paraId="22190920" w14:textId="77777777" w:rsidR="00B51FEA" w:rsidRDefault="00B51FEA" w:rsidP="0068194B">
      <w:r>
        <w:continuationSeparator/>
      </w:r>
    </w:p>
    <w:p w14:paraId="357FE2F9" w14:textId="77777777" w:rsidR="00B51FEA" w:rsidRDefault="00B51FEA"/>
    <w:p w14:paraId="063335D7" w14:textId="77777777" w:rsidR="00B51FEA" w:rsidRDefault="00B51F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3C12F" w14:textId="77777777" w:rsidR="002B2958" w:rsidRPr="0092216F" w:rsidRDefault="002B2958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DE2EA9" w:rsidRPr="0092216F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EF3D0" w14:textId="77777777" w:rsidR="00B51FEA" w:rsidRDefault="00B51FEA" w:rsidP="0068194B">
      <w:r>
        <w:separator/>
      </w:r>
    </w:p>
    <w:p w14:paraId="61FC5A90" w14:textId="77777777" w:rsidR="00B51FEA" w:rsidRDefault="00B51FEA"/>
    <w:p w14:paraId="292B24A6" w14:textId="77777777" w:rsidR="00B51FEA" w:rsidRDefault="00B51FEA"/>
  </w:footnote>
  <w:footnote w:type="continuationSeparator" w:id="0">
    <w:p w14:paraId="180767F0" w14:textId="77777777" w:rsidR="00B51FEA" w:rsidRDefault="00B51FEA" w:rsidP="0068194B">
      <w:r>
        <w:continuationSeparator/>
      </w:r>
    </w:p>
    <w:p w14:paraId="6F2B209A" w14:textId="77777777" w:rsidR="00B51FEA" w:rsidRDefault="00B51FEA"/>
    <w:p w14:paraId="648E998C" w14:textId="77777777" w:rsidR="00B51FEA" w:rsidRDefault="00B51F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7E179" w14:textId="77777777" w:rsidR="00236D54" w:rsidRPr="004E01EB" w:rsidRDefault="00F476C4" w:rsidP="005A1B10">
    <w:pPr>
      <w:pStyle w:val="aa"/>
    </w:pPr>
    <w:r w:rsidRPr="004E01EB">
      <w:rPr>
        <w:noProof/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5D171E" wp14:editId="184C98E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16B7B5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264F058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9E"/>
    <w:rsid w:val="000001EF"/>
    <w:rsid w:val="00007322"/>
    <w:rsid w:val="00007728"/>
    <w:rsid w:val="00024584"/>
    <w:rsid w:val="00024730"/>
    <w:rsid w:val="000458E2"/>
    <w:rsid w:val="00055E95"/>
    <w:rsid w:val="0007021F"/>
    <w:rsid w:val="000B2BA5"/>
    <w:rsid w:val="000F2F8C"/>
    <w:rsid w:val="0010006E"/>
    <w:rsid w:val="001045A8"/>
    <w:rsid w:val="00114A91"/>
    <w:rsid w:val="001427E1"/>
    <w:rsid w:val="00154A0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2411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338C"/>
    <w:rsid w:val="006618E9"/>
    <w:rsid w:val="0066569E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2F7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1FEA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14498"/>
    <w:rsid w:val="00E144B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B20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92216F"/>
    <w:pPr>
      <w:ind w:left="720"/>
      <w:contextualSpacing/>
    </w:p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2216F"/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styleId="afffffe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styleId="affffff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f0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f1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-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styleId="affffff2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3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sh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FC91175E6D4DC6B1BC211B39797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7B1AF-8AC3-4F6C-A369-DA079653400C}"/>
      </w:docPartPr>
      <w:docPartBody>
        <w:p w:rsidR="00000000" w:rsidRDefault="00A45B1E">
          <w:pPr>
            <w:pStyle w:val="3EFC91175E6D4DC6B1BC211B397979FD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CBFEF73DC94C45E19E6E05E92F1650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259491-DA83-4B5C-97F2-CEB6476381EB}"/>
      </w:docPartPr>
      <w:docPartBody>
        <w:p w:rsidR="00000000" w:rsidRDefault="00A45B1E">
          <w:pPr>
            <w:pStyle w:val="CBFEF73DC94C45E19E6E05E92F16506C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2205585E30ED4C418FCAE9175E431A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8F07B-B464-472D-9E13-F8EAF76FF8BA}"/>
      </w:docPartPr>
      <w:docPartBody>
        <w:p w:rsidR="00000000" w:rsidRDefault="00A45B1E">
          <w:pPr>
            <w:pStyle w:val="2205585E30ED4C418FCAE9175E431A98"/>
          </w:pPr>
          <w:r w:rsidRPr="004507A5"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1E"/>
    <w:rsid w:val="00A4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E5193DAD4D4141A9E6493FD01755B7">
    <w:name w:val="2DE5193DAD4D4141A9E6493FD01755B7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CE142E7AF89E48E3949108A4EB671841">
    <w:name w:val="CE142E7AF89E48E3949108A4EB671841"/>
  </w:style>
  <w:style w:type="paragraph" w:customStyle="1" w:styleId="611B9E81785B4A6896260960432AFBE5">
    <w:name w:val="611B9E81785B4A6896260960432AFBE5"/>
  </w:style>
  <w:style w:type="paragraph" w:customStyle="1" w:styleId="C8624E3D1FF547308672BCC7061EB76C">
    <w:name w:val="C8624E3D1FF547308672BCC7061EB76C"/>
  </w:style>
  <w:style w:type="paragraph" w:customStyle="1" w:styleId="4BBCA1666E33453C8BABB1D9F2AF83F8">
    <w:name w:val="4BBCA1666E33453C8BABB1D9F2AF83F8"/>
  </w:style>
  <w:style w:type="paragraph" w:customStyle="1" w:styleId="BDB90C7813FB493B8CAF9453B864CED8">
    <w:name w:val="BDB90C7813FB493B8CAF9453B864CED8"/>
  </w:style>
  <w:style w:type="paragraph" w:customStyle="1" w:styleId="52EDBB5CD01E45F5B74B35408E422F72">
    <w:name w:val="52EDBB5CD01E45F5B74B35408E422F72"/>
  </w:style>
  <w:style w:type="paragraph" w:customStyle="1" w:styleId="B9672765377A4DE3AF95535B59A2FF5B">
    <w:name w:val="B9672765377A4DE3AF95535B59A2FF5B"/>
  </w:style>
  <w:style w:type="paragraph" w:customStyle="1" w:styleId="082FF3EC4A33443B93E60142161DAC91">
    <w:name w:val="082FF3EC4A33443B93E60142161DAC91"/>
  </w:style>
  <w:style w:type="paragraph" w:customStyle="1" w:styleId="6C32B69F85A5415DA3F27E88B070C55D">
    <w:name w:val="6C32B69F85A5415DA3F27E88B070C55D"/>
  </w:style>
  <w:style w:type="paragraph" w:customStyle="1" w:styleId="EA8A95F4D1CC4962952BA9FA7C778054">
    <w:name w:val="EA8A95F4D1CC4962952BA9FA7C778054"/>
  </w:style>
  <w:style w:type="paragraph" w:customStyle="1" w:styleId="3EFC91175E6D4DC6B1BC211B397979FD">
    <w:name w:val="3EFC91175E6D4DC6B1BC211B397979FD"/>
  </w:style>
  <w:style w:type="paragraph" w:customStyle="1" w:styleId="E46787F59F6A449BA3CB830933E1E778">
    <w:name w:val="E46787F59F6A449BA3CB830933E1E778"/>
  </w:style>
  <w:style w:type="paragraph" w:customStyle="1" w:styleId="8D8C9A9D25074B6F8CAECC60F948C05E">
    <w:name w:val="8D8C9A9D25074B6F8CAECC60F948C05E"/>
  </w:style>
  <w:style w:type="paragraph" w:customStyle="1" w:styleId="BFE48E0BC0704145B46BA3F76077FAAC">
    <w:name w:val="BFE48E0BC0704145B46BA3F76077FAAC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FDEA6B06BC64B1EB89D340FC7073008">
    <w:name w:val="6FDEA6B06BC64B1EB89D340FC7073008"/>
  </w:style>
  <w:style w:type="paragraph" w:customStyle="1" w:styleId="77E3EDAA20E94E4DBA74417B51F86D96">
    <w:name w:val="77E3EDAA20E94E4DBA74417B51F86D96"/>
  </w:style>
  <w:style w:type="paragraph" w:customStyle="1" w:styleId="A946FC7D9BAB404EB403C51CDC84DDF3">
    <w:name w:val="A946FC7D9BAB404EB403C51CDC84DDF3"/>
  </w:style>
  <w:style w:type="paragraph" w:customStyle="1" w:styleId="B761CC3FD0F74B18AA78CB811C8C28D0">
    <w:name w:val="B761CC3FD0F74B18AA78CB811C8C28D0"/>
  </w:style>
  <w:style w:type="paragraph" w:customStyle="1" w:styleId="CFB8FF3D81B34B7387699FC1F172862F">
    <w:name w:val="CFB8FF3D81B34B7387699FC1F172862F"/>
  </w:style>
  <w:style w:type="paragraph" w:customStyle="1" w:styleId="C66DBBB7C7D5454F92BE3DF2D8E24AF5">
    <w:name w:val="C66DBBB7C7D5454F92BE3DF2D8E24AF5"/>
  </w:style>
  <w:style w:type="paragraph" w:customStyle="1" w:styleId="05DB7C57955045D7BF5F9AA30B565BD6">
    <w:name w:val="05DB7C57955045D7BF5F9AA30B565BD6"/>
  </w:style>
  <w:style w:type="paragraph" w:customStyle="1" w:styleId="CBFEF73DC94C45E19E6E05E92F16506C">
    <w:name w:val="CBFEF73DC94C45E19E6E05E92F16506C"/>
  </w:style>
  <w:style w:type="paragraph" w:customStyle="1" w:styleId="C54DD900734C4F2A8B40694FC5E8457A">
    <w:name w:val="C54DD900734C4F2A8B40694FC5E8457A"/>
  </w:style>
  <w:style w:type="paragraph" w:customStyle="1" w:styleId="6AB64189D46A4AD99875538964B0B5C6">
    <w:name w:val="6AB64189D46A4AD99875538964B0B5C6"/>
  </w:style>
  <w:style w:type="paragraph" w:customStyle="1" w:styleId="5C577EE3B9D74281925F81C853203BFF">
    <w:name w:val="5C577EE3B9D74281925F81C853203BFF"/>
  </w:style>
  <w:style w:type="paragraph" w:customStyle="1" w:styleId="35A466C4AE204502B2A6C82D323D1CE4">
    <w:name w:val="35A466C4AE204502B2A6C82D323D1CE4"/>
  </w:style>
  <w:style w:type="paragraph" w:customStyle="1" w:styleId="2EF3233EC7E140C4B206C2313729AB96">
    <w:name w:val="2EF3233EC7E140C4B206C2313729AB96"/>
  </w:style>
  <w:style w:type="paragraph" w:customStyle="1" w:styleId="65870B17D45545139C3AC7A263CD8EB0">
    <w:name w:val="65870B17D45545139C3AC7A263CD8EB0"/>
  </w:style>
  <w:style w:type="paragraph" w:customStyle="1" w:styleId="2DD6AB87AE6F4E419E4A11A8D06678F0">
    <w:name w:val="2DD6AB87AE6F4E419E4A11A8D06678F0"/>
  </w:style>
  <w:style w:type="paragraph" w:customStyle="1" w:styleId="3B659893729E461E9B85B4375442706A">
    <w:name w:val="3B659893729E461E9B85B4375442706A"/>
  </w:style>
  <w:style w:type="paragraph" w:customStyle="1" w:styleId="FCAEDA5B9088421BADC093500FE57F95">
    <w:name w:val="FCAEDA5B9088421BADC093500FE57F95"/>
  </w:style>
  <w:style w:type="paragraph" w:customStyle="1" w:styleId="3C1A86D46AC14EE6AA482FD19777AE23">
    <w:name w:val="3C1A86D46AC14EE6AA482FD19777AE23"/>
  </w:style>
  <w:style w:type="paragraph" w:customStyle="1" w:styleId="2205585E30ED4C418FCAE9175E431A98">
    <w:name w:val="2205585E30ED4C418FCAE9175E431A98"/>
  </w:style>
  <w:style w:type="paragraph" w:customStyle="1" w:styleId="A72D7A883B064ACDB49CF992EF94469B">
    <w:name w:val="A72D7A883B064ACDB49CF992EF94469B"/>
  </w:style>
  <w:style w:type="paragraph" w:customStyle="1" w:styleId="F2CD808BD90D43998C673BBEECEBC0F1">
    <w:name w:val="F2CD808BD90D43998C673BBEECEBC0F1"/>
  </w:style>
  <w:style w:type="paragraph" w:customStyle="1" w:styleId="CD4E55AE79FE430CBEDF7417944BE1B6">
    <w:name w:val="CD4E55AE79FE430CBEDF7417944BE1B6"/>
  </w:style>
  <w:style w:type="paragraph" w:customStyle="1" w:styleId="4C9D3A110A73438897EEA83DE78B298E">
    <w:name w:val="4C9D3A110A73438897EEA83DE78B298E"/>
  </w:style>
  <w:style w:type="paragraph" w:customStyle="1" w:styleId="0D75F5B9E6DF47DDB2EAAE1D24FCB41A">
    <w:name w:val="0D75F5B9E6DF47DDB2EAAE1D24FCB41A"/>
  </w:style>
  <w:style w:type="paragraph" w:customStyle="1" w:styleId="B8358AEB9CC444099A049309A4F63391">
    <w:name w:val="B8358AEB9CC444099A049309A4F63391"/>
  </w:style>
  <w:style w:type="paragraph" w:customStyle="1" w:styleId="8F5EA49496DC47ADAB7257A45131E8DB">
    <w:name w:val="8F5EA49496DC47ADAB7257A45131E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2020-12-24T14:59:00Z</dcterms:created>
  <dcterms:modified xsi:type="dcterms:W3CDTF">2020-12-24T18:20:00Z</dcterms:modified>
  <cp:category/>
</cp:coreProperties>
</file>